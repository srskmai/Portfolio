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B2" w:rsidRPr="002C408D" w:rsidRDefault="00C916EE" w:rsidP="00A657B2">
      <w:pPr>
        <w:pStyle w:val="Heading1"/>
        <w:rPr>
          <w:rFonts w:asciiTheme="minorBidi" w:hAnsiTheme="minorBidi" w:cstheme="minorBidi"/>
          <w:color w:val="auto"/>
          <w:sz w:val="20"/>
          <w:szCs w:val="20"/>
        </w:rPr>
        <w:sectPr w:rsidR="00A657B2" w:rsidRPr="002C408D" w:rsidSect="00A657B2">
          <w:headerReference w:type="default" r:id="rId6"/>
          <w:type w:val="continuous"/>
          <w:pgSz w:w="12240" w:h="15840"/>
          <w:pgMar w:top="1080" w:right="1080" w:bottom="1080" w:left="1080" w:header="720" w:footer="720" w:gutter="0"/>
          <w:cols w:num="3" w:space="360"/>
          <w:docGrid w:linePitch="360"/>
        </w:sectPr>
      </w:pPr>
      <w:bookmarkStart w:id="0" w:name="_GoBack"/>
      <w:r>
        <w:rPr>
          <w:noProof/>
          <w:lang w:eastAsia="en-US" w:bidi="th-T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4858309</wp:posOffset>
            </wp:positionH>
            <wp:positionV relativeFrom="paragraph">
              <wp:posOffset>662966</wp:posOffset>
            </wp:positionV>
            <wp:extent cx="1005840" cy="1499616"/>
            <wp:effectExtent l="0" t="0" r="3810" b="5715"/>
            <wp:wrapNone/>
            <wp:docPr id="8" name="image1.jp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title="Image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499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65307" w:rsidRPr="002C408D">
        <w:rPr>
          <w:rFonts w:asciiTheme="minorBidi" w:eastAsia="+mn-ea" w:hAnsiTheme="minorBidi" w:cstheme="minorBidi"/>
          <w:noProof/>
          <w:color w:val="auto"/>
          <w:kern w:val="24"/>
          <w:sz w:val="20"/>
          <w:szCs w:val="20"/>
          <w:lang w:eastAsia="en-US"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B944E" wp14:editId="26A55898">
                <wp:simplePos x="0" y="0"/>
                <wp:positionH relativeFrom="margin">
                  <wp:posOffset>4023995</wp:posOffset>
                </wp:positionH>
                <wp:positionV relativeFrom="margin">
                  <wp:posOffset>515620</wp:posOffset>
                </wp:positionV>
                <wp:extent cx="2562225" cy="7889240"/>
                <wp:effectExtent l="0" t="0" r="28575" b="16510"/>
                <wp:wrapSquare wrapText="bothSides"/>
                <wp:docPr id="6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7889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7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307" w:rsidRDefault="00D65307" w:rsidP="00A657B2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Theme="minorBidi" w:eastAsia="+mn-ea" w:hAnsiTheme="minorBidi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D65307" w:rsidRDefault="00D65307" w:rsidP="00A657B2">
                            <w:pPr>
                              <w:spacing w:before="240" w:after="240" w:line="240" w:lineRule="auto"/>
                              <w:ind w:left="274" w:right="346" w:firstLine="0"/>
                              <w:rPr>
                                <w:rFonts w:asciiTheme="minorBidi" w:eastAsia="+mn-ea" w:hAnsiTheme="minorBidi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before="240" w:after="240" w:line="24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before="240" w:after="240" w:line="24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aps/>
                                <w:color w:val="564B3C" w:themeColor="text2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before="240" w:after="240" w:line="24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D65307" w:rsidRPr="00A36E02" w:rsidRDefault="00D65307" w:rsidP="00D65307">
                            <w:pPr>
                              <w:spacing w:before="240" w:after="240" w:line="240" w:lineRule="auto"/>
                              <w:ind w:right="346" w:firstLine="0"/>
                              <w:rPr>
                                <w:rFonts w:asciiTheme="minorBidi" w:eastAsia="+mn-ea" w:hAnsiTheme="min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A36E02">
                              <w:rPr>
                                <w:rFonts w:asciiTheme="minorBidi" w:eastAsia="+mn-ea" w:hAnsiTheme="min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Personal info: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701/146 The Privy, Moo 10, </w:t>
                            </w:r>
                            <w:proofErr w:type="spellStart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Thatoom</w:t>
                            </w:r>
                            <w:proofErr w:type="spellEnd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Srimahaphote</w:t>
                            </w:r>
                            <w:proofErr w:type="spellEnd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Prachinburi</w:t>
                            </w:r>
                            <w:proofErr w:type="spellEnd"/>
                            <w:r w:rsidRPr="00D65307"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25140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+mn-ea" w:hAnsi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Phone: </w:t>
                            </w: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088-942-9491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surasak.theerathongdee@gmail.com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  <w:t>Computer Skills:</w:t>
                            </w: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>VB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ASP.Net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HTML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CSS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JavaScript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Python</w:t>
                            </w:r>
                            <w:r w:rsidRPr="00D65307">
                              <w:rPr>
                                <w:noProof/>
                                <w:lang w:eastAsia="en-US" w:bidi="th-TH"/>
                              </w:rPr>
                              <w:t xml:space="preserve"> 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PostgreSQL</w:t>
                            </w: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D65307" w:rsidRPr="00D65307" w:rsidRDefault="00D65307" w:rsidP="00D65307">
                            <w:pPr>
                              <w:spacing w:line="360" w:lineRule="auto"/>
                              <w:ind w:right="346" w:firstLine="0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65307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SQL Server</w:t>
                            </w:r>
                          </w:p>
                        </w:txbxContent>
                      </wps:txbx>
                      <wps:bodyPr wrap="square" lIns="182880" tIns="45703" rIns="182880" bIns="45703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B944E" id="Sidebar" o:spid="_x0000_s1026" style="position:absolute;margin-left:316.85pt;margin-top:40.6pt;width:201.75pt;height:62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rOTwIAADwFAAAOAAAAZHJzL2Uyb0RvYy54bWysVNuO2yAQfa/Uf0C8N3a8m6wbxVlVu9qq&#10;Ui+rpv0AjHGMxK1A4uTvO4DjrLdRH6q+2DCXM3POAOv7oxTowKzjWlV4PssxYorqhqtdhX/+eHpX&#10;YuQ8UQ0RWrEKn5jD95u3b9a9WbFCd1o0zCIAUW7Vmwp33ptVljnaMUncTBumwNlqK4mHrd1ljSU9&#10;oEuRFXm+zHptG2M1Zc6B9TE58Sbity2j/lvbOuaRqDD05uPXxm8dvtlmTVY7S0zH6dAG+YcuJOEK&#10;io5Qj8QTtLf8DyjJqdVOt35Gtcx023LKIgdgM89fsdl2xLDIBcRxZpTJ/T9Y+vXwbBFvKrzESBEJ&#10;I9ryhtXEBml641YQsTXPdtg5WAaex9bK8AcG6BjlPI1ysqNHFIzFYlkUxQIjCr67snxf3EbBs0u6&#10;sc5/ZFqisKiwhXlFGcnhs/NQEkLPIaGa04I3T1yIuAlnhD0Iiw4Eplvv5jFV7OUX3STb3SLPhxkT&#10;YToyWMF4biQetAASa03whUI9yHKzyCPuxDemJURCKVP+L/WBx5jyuhL4hAJjEDvJG1f+JFigKdR3&#10;1sKEgqCpkSnvl7VdRxqWWgrMr5OMgAG5BSFH7NT82OSUV5rEEB9SWbxaY/Kg0PXGUvKYEStr5cdk&#10;yZW215gJUHSonOLPIiVpgkr+WB8hJCxr3ZzgKPdwlyvsfu2JZRiJTwouy7wsyjLc/ri7XdzlNxjZ&#10;iaueuLx40OnBIIp2Gt6LdCyV/rD3uuXxaF6KDn3BFY2zHZ6T8Aa83Meoy6O3+Q0AAP//AwBQSwME&#10;FAAGAAgAAAAhANiMd7DhAAAADAEAAA8AAABkcnMvZG93bnJldi54bWxMj8FOwzAMhu9IvENkJG4s&#10;XSO6qWs6IWAcKoHE2IFj1nhNtcSpmmwrb092gttv+dPvz9V6cpadcQy9JwnzWQYMqfW6p07C7mvz&#10;sAQWoiKtrCeU8IMB1vXtTaVK7S/0iedt7FgqoVAqCSbGoeQ8tAadCjM/IKXdwY9OxTSOHdejuqRy&#10;Z3meZQV3qqd0wagBnw22x+3JSWi+30QxNY9Hbuxu8/7qsMGXDynv76anFbCIU/yD4aqf1KFOTnt/&#10;Ih2YlVAIsUiohOU8B3YFMrFIaZ+SyEUBvK74/yfqXwAAAP//AwBQSwECLQAUAAYACAAAACEAtoM4&#10;kv4AAADhAQAAEwAAAAAAAAAAAAAAAAAAAAAAW0NvbnRlbnRfVHlwZXNdLnhtbFBLAQItABQABgAI&#10;AAAAIQA4/SH/1gAAAJQBAAALAAAAAAAAAAAAAAAAAC8BAABfcmVscy8ucmVsc1BLAQItABQABgAI&#10;AAAAIQDaTYrOTwIAADwFAAAOAAAAAAAAAAAAAAAAAC4CAABkcnMvZTJvRG9jLnhtbFBLAQItABQA&#10;BgAIAAAAIQDYjHew4QAAAAwBAAAPAAAAAAAAAAAAAAAAAKkEAABkcnMvZG93bnJldi54bWxQSwUG&#10;AAAAAAQABADzAAAAtwUAAAAA&#10;" fillcolor="#bfbfbf [2412]" strokecolor="#6b7c71 [2404]" strokeweight=".5pt">
                <v:fill opacity="46003f"/>
                <v:textbox inset="14.4pt,1.2695mm,14.4pt,1.2695mm">
                  <w:txbxContent>
                    <w:p w:rsidR="00D65307" w:rsidRDefault="00D65307" w:rsidP="00A657B2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Theme="minorBidi" w:eastAsia="+mn-ea" w:hAnsiTheme="minorBidi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D65307" w:rsidRDefault="00D65307" w:rsidP="00A657B2">
                      <w:pPr>
                        <w:spacing w:before="240" w:after="240" w:line="240" w:lineRule="auto"/>
                        <w:ind w:left="274" w:right="346" w:firstLine="0"/>
                        <w:rPr>
                          <w:rFonts w:asciiTheme="minorBidi" w:eastAsia="+mn-ea" w:hAnsiTheme="minorBidi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D65307" w:rsidRDefault="00D65307" w:rsidP="00D65307">
                      <w:pPr>
                        <w:spacing w:before="240" w:after="240" w:line="240" w:lineRule="auto"/>
                        <w:ind w:right="346" w:firstLine="0"/>
                        <w:rPr>
                          <w:rFonts w:asciiTheme="minorBidi" w:eastAsia="+mn-ea" w:hAnsiTheme="minorBidi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D65307" w:rsidRDefault="00D65307" w:rsidP="00D65307">
                      <w:pPr>
                        <w:spacing w:before="240" w:after="240" w:line="240" w:lineRule="auto"/>
                        <w:ind w:right="346" w:firstLine="0"/>
                        <w:rPr>
                          <w:rFonts w:asciiTheme="minorBidi" w:eastAsia="+mn-ea" w:hAnsiTheme="minorBidi"/>
                          <w:caps/>
                          <w:color w:val="564B3C" w:themeColor="text2"/>
                          <w:kern w:val="24"/>
                          <w:sz w:val="24"/>
                          <w:szCs w:val="24"/>
                        </w:rPr>
                      </w:pPr>
                    </w:p>
                    <w:p w:rsidR="00D65307" w:rsidRDefault="00D65307" w:rsidP="00D65307">
                      <w:pPr>
                        <w:spacing w:before="240" w:after="240" w:line="240" w:lineRule="auto"/>
                        <w:ind w:right="346" w:firstLine="0"/>
                        <w:rPr>
                          <w:rFonts w:asciiTheme="minorBidi" w:eastAsia="+mn-ea" w:hAnsiTheme="minorBidi"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D65307" w:rsidRPr="00A36E02" w:rsidRDefault="00D65307" w:rsidP="00D65307">
                      <w:pPr>
                        <w:spacing w:before="240" w:after="240" w:line="240" w:lineRule="auto"/>
                        <w:ind w:right="346" w:firstLine="0"/>
                        <w:rPr>
                          <w:rFonts w:asciiTheme="minorBidi" w:eastAsia="+mn-ea" w:hAnsiTheme="minorBidi"/>
                          <w:b/>
                          <w:bCs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A36E02">
                        <w:rPr>
                          <w:rFonts w:asciiTheme="minorBidi" w:eastAsia="+mn-ea" w:hAnsiTheme="minorBidi"/>
                          <w:b/>
                          <w:bCs/>
                          <w:caps/>
                          <w:color w:val="000000" w:themeColor="text1"/>
                          <w:kern w:val="24"/>
                          <w:sz w:val="20"/>
                          <w:szCs w:val="20"/>
                        </w:rPr>
                        <w:t>Personal info: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Address: </w:t>
                      </w: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701/146 The Privy, Moo 10, </w:t>
                      </w:r>
                      <w:proofErr w:type="spellStart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Thatoom</w:t>
                      </w:r>
                      <w:proofErr w:type="spellEnd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Srimahaphote</w:t>
                      </w:r>
                      <w:proofErr w:type="spellEnd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Prachinburi</w:t>
                      </w:r>
                      <w:proofErr w:type="spellEnd"/>
                      <w:r w:rsidRPr="00D65307"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25140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+mn-ea" w:hAnsi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  <w:t xml:space="preserve">Phone: </w:t>
                      </w: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>088-942-9491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  <w:t>Email:</w:t>
                      </w: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>surasak.theerathongdee@gmail.com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  <w:t>Computer Skills:</w:t>
                      </w: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inorBidi" w:eastAsia="Times New Roman" w:hAnsiTheme="minorBidi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>VB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ASP.Net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HTML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CSS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JavaScript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Python</w:t>
                      </w:r>
                      <w:r w:rsidRPr="00D65307">
                        <w:rPr>
                          <w:noProof/>
                          <w:lang w:eastAsia="en-US" w:bidi="th-TH"/>
                        </w:rPr>
                        <w:t xml:space="preserve"> 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PostgreSQL</w:t>
                      </w: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D65307" w:rsidRPr="00D65307" w:rsidRDefault="00D65307" w:rsidP="00D65307">
                      <w:pPr>
                        <w:spacing w:line="360" w:lineRule="auto"/>
                        <w:ind w:right="346" w:firstLine="0"/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</w:pPr>
                      <w:r w:rsidRPr="00D65307">
                        <w:rPr>
                          <w:rFonts w:asciiTheme="minorBidi" w:eastAsia="Times New Roman" w:hAnsiTheme="minorBidi"/>
                          <w:color w:val="000000" w:themeColor="text1"/>
                          <w:sz w:val="18"/>
                          <w:szCs w:val="18"/>
                        </w:rPr>
                        <w:t xml:space="preserve">     SQL Server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65307" w:rsidRPr="002C408D">
        <w:rPr>
          <w:rFonts w:asciiTheme="minorBidi" w:hAnsiTheme="minorBidi" w:cstheme="minorBidi"/>
          <w:noProof/>
          <w:color w:val="auto"/>
          <w:sz w:val="20"/>
          <w:szCs w:val="20"/>
          <w:lang w:eastAsia="en-US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4740B" wp14:editId="4D24A602">
                <wp:simplePos x="0" y="0"/>
                <wp:positionH relativeFrom="margin">
                  <wp:posOffset>-142875</wp:posOffset>
                </wp:positionH>
                <wp:positionV relativeFrom="margin">
                  <wp:posOffset>-123825</wp:posOffset>
                </wp:positionV>
                <wp:extent cx="6737350" cy="533400"/>
                <wp:effectExtent l="0" t="0" r="6350" b="0"/>
                <wp:wrapSquare wrapText="bothSides"/>
                <wp:docPr id="5" name="Box: Company 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533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7B2" w:rsidRPr="002C408D" w:rsidRDefault="00455C6C" w:rsidP="00A657B2">
                            <w:pPr>
                              <w:pStyle w:val="Subtitle"/>
                              <w:ind w:firstLine="0"/>
                              <w:rPr>
                                <w:color w:val="auto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auto"/>
                                  <w:szCs w:val="32"/>
                                </w:rPr>
                                <w:alias w:val="Company"/>
                                <w:id w:val="2039312884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C408D">
                                  <w:rPr>
                                    <w:color w:val="auto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04B36">
                              <w:rPr>
                                <w:color w:val="auto"/>
                                <w:szCs w:val="32"/>
                              </w:rPr>
                              <w:t>SUrasak Theerathongdee</w:t>
                            </w:r>
                          </w:p>
                        </w:txbxContent>
                      </wps:txbx>
                      <wps:bodyPr wrap="square" lIns="91405" tIns="45703" rIns="91405" bIns="54864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740B" id="Box: Company name" o:spid="_x0000_s1027" style="position:absolute;margin-left:-11.25pt;margin-top:-9.75pt;width:53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5NPAIAAMAEAAAOAAAAZHJzL2Uyb0RvYy54bWysVNuO2yAQfa/Uf0C8N3auu7XirNqstqpU&#10;dVfd9gMIhhiJW4HEzt93ANvZ3l6q5oEwcGbmzGHG27teSXRmzgujazyflRgxTU0j9LHG374+vLnF&#10;yAeiGyKNZjW+MI/vdq9fbTtbsYVpjWyYQxBE+6qzNW5DsFVReNoyRfzMWKbhkhunSADTHYvGkQ6i&#10;K1ksynJTdMY11hnKvIfT+3yJdyk+54yGR849C0jWGLiFtLq0HuJa7LakOjpiW0EHGuQfWCgiNCSd&#10;Qt2TQNDJid9CKUGd8YaHGTWqMJwLylINUM28/KWa55ZYlmoBcbydZPL/Lyz9fH5ySDQ1XmOkiYIn&#10;em/6Cu2NskRf0lEUqbO+AuyzfXKD5WEbK+65U/EfakF9EvYyCcv6gCgcbm6WN8s16E/hbr1crsqk&#10;fHH1ts6HD8woFDc1dvBwSU9y/uQDZAToCInJvJGieRBSJiM2C9tLh84Enjn088gYPH5CSY06YBJp&#10;RCdtonvGSQ3wWGGuKe3CRbKIk/oL4yAQVLFIjqk1r9kIpUyHeb5qScMyiXUJv5HGyC+RSgFjZA75&#10;p9hDgBGZg4yxM8sBH11Z6uzJOVf0F2LZefJImY0Ok7MS2rg/VSahqiFzxo8iZWmiSqE/9Kl5EjKe&#10;HExzgYbqYKJq7L+fiGMYyY8aWvbtfFVCk4VkrNY35RIj9/LmkIz16nazgpsg9yYPLdG0NTCzh+Hh&#10;3p2C4SJ1xTXlQA7GJKk8jHScw5d2Ql0/PLsfAAAA//8DAFBLAwQUAAYACAAAACEANofQDt4AAAAL&#10;AQAADwAAAGRycy9kb3ducmV2LnhtbEyPwU7DMAyG70i8Q2QkLmhLV9i0dU0nBOodBtKuaWPSjsap&#10;mnQrPD3eadw+y79+f853k+vECYfQelKwmCcgkGpvWrIKPj/K2RpEiJqM7jyhgh8MsCtub3KdGX+m&#10;dzztoxVcQiHTCpoY+0zKUDfodJj7Hol3X35wOvI4WGkGfeZy18k0SVbS6Zb4QqN7fGmw/t6PTsHx&#10;9aFG23ZyDIfq8Pa7KSfbl0rd303PWxARp3gNw0Wf1aFgp8qPZILoFMzSdMlRhsWG4ZJIHtdMlYLV&#10;0xJkkcv/PxR/AAAA//8DAFBLAQItABQABgAIAAAAIQC2gziS/gAAAOEBAAATAAAAAAAAAAAAAAAA&#10;AAAAAABbQ29udGVudF9UeXBlc10ueG1sUEsBAi0AFAAGAAgAAAAhADj9If/WAAAAlAEAAAsAAAAA&#10;AAAAAAAAAAAALwEAAF9yZWxzLy5yZWxzUEsBAi0AFAAGAAgAAAAhAHS5fk08AgAAwAQAAA4AAAAA&#10;AAAAAAAAAAAALgIAAGRycy9lMm9Eb2MueG1sUEsBAi0AFAAGAAgAAAAhADaH0A7eAAAACwEAAA8A&#10;AAAAAAAAAAAAAAAAlgQAAGRycy9kb3ducmV2LnhtbFBLBQYAAAAABAAEAPMAAAChBQAAAAA=&#10;" fillcolor="black [3213]" stroked="f" strokeweight=".5pt">
                <v:textbox inset="2.53903mm,1.2695mm,2.53903mm,4.32pt">
                  <w:txbxContent>
                    <w:p w:rsidR="00A657B2" w:rsidRPr="002C408D" w:rsidRDefault="00A657B2" w:rsidP="00A657B2">
                      <w:pPr>
                        <w:pStyle w:val="Subtitle"/>
                        <w:ind w:firstLine="0"/>
                        <w:rPr>
                          <w:color w:val="auto"/>
                          <w:szCs w:val="32"/>
                        </w:rPr>
                      </w:pPr>
                      <w:sdt>
                        <w:sdtPr>
                          <w:rPr>
                            <w:color w:val="auto"/>
                            <w:szCs w:val="32"/>
                          </w:rPr>
                          <w:alias w:val="Company"/>
                          <w:id w:val="2039312884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2C408D">
                            <w:rPr>
                              <w:color w:val="auto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 w:rsidR="00B04B36">
                        <w:rPr>
                          <w:color w:val="auto"/>
                          <w:szCs w:val="32"/>
                        </w:rPr>
                        <w:t>SUrasak Theerathongdee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2C408D" w:rsidRPr="002C408D" w:rsidRDefault="002C408D" w:rsidP="002C408D">
      <w:pPr>
        <w:ind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About Me</w:t>
      </w:r>
      <w:r w:rsidRPr="002C408D">
        <w:rPr>
          <w:rFonts w:asciiTheme="minorBidi" w:hAnsiTheme="minorBidi"/>
          <w:b/>
          <w:bCs/>
          <w:sz w:val="20"/>
          <w:szCs w:val="20"/>
        </w:rPr>
        <w:t>:</w:t>
      </w:r>
    </w:p>
    <w:p w:rsidR="00A657B2" w:rsidRPr="002C408D" w:rsidRDefault="00A657B2" w:rsidP="00A657B2">
      <w:pPr>
        <w:pStyle w:val="StorySubtitle"/>
        <w:rPr>
          <w:rFonts w:asciiTheme="minorBidi" w:hAnsiTheme="minorBidi"/>
          <w:color w:val="auto"/>
          <w:sz w:val="20"/>
          <w:szCs w:val="20"/>
        </w:rPr>
        <w:sectPr w:rsidR="00A657B2" w:rsidRPr="002C408D">
          <w:headerReference w:type="default" r:id="rId8"/>
          <w:type w:val="continuous"/>
          <w:pgSz w:w="12240" w:h="15840"/>
          <w:pgMar w:top="1080" w:right="1080" w:bottom="1080" w:left="1080" w:header="720" w:footer="720" w:gutter="0"/>
          <w:cols w:num="3" w:space="720"/>
          <w:docGrid w:linePitch="360"/>
        </w:sectPr>
      </w:pPr>
    </w:p>
    <w:p w:rsidR="00965AB0" w:rsidRDefault="00A657B2" w:rsidP="002C408D">
      <w:pPr>
        <w:pStyle w:val="StorySubtitle"/>
        <w:rPr>
          <w:rFonts w:asciiTheme="minorBidi" w:hAnsiTheme="minorBidi"/>
          <w:color w:val="auto"/>
          <w:sz w:val="20"/>
          <w:szCs w:val="20"/>
        </w:rPr>
      </w:pPr>
      <w:r w:rsidRPr="002C408D">
        <w:rPr>
          <w:rFonts w:asciiTheme="minorBidi" w:hAnsiTheme="minorBidi"/>
          <w:color w:val="auto"/>
          <w:sz w:val="20"/>
          <w:szCs w:val="20"/>
        </w:rPr>
        <w:t xml:space="preserve">I had to work for a part-time job while I was studying. I worked at Paper lunch and </w:t>
      </w:r>
      <w:proofErr w:type="spellStart"/>
      <w:r w:rsidRPr="002C408D">
        <w:rPr>
          <w:rFonts w:asciiTheme="minorBidi" w:hAnsiTheme="minorBidi"/>
          <w:color w:val="auto"/>
          <w:sz w:val="20"/>
          <w:szCs w:val="20"/>
        </w:rPr>
        <w:t>Swensens</w:t>
      </w:r>
      <w:proofErr w:type="spellEnd"/>
      <w:r w:rsidRPr="002C408D">
        <w:rPr>
          <w:rFonts w:asciiTheme="minorBidi" w:hAnsiTheme="minorBidi"/>
          <w:color w:val="auto"/>
          <w:sz w:val="20"/>
          <w:szCs w:val="20"/>
        </w:rPr>
        <w:t xml:space="preserve"> after I finished the class. All of my free time was spent on my part-time job. Then, I joined an internship. I learning programming and develop program with python language, so the company hired me in part time job in programmer position after finished the internship program. I graduated with an Electrical Engineering degree but I like programming so I need to work as a programmer.</w:t>
      </w:r>
    </w:p>
    <w:p w:rsidR="002C408D" w:rsidRPr="002C408D" w:rsidRDefault="002C408D" w:rsidP="002C408D"/>
    <w:p w:rsidR="002C408D" w:rsidRPr="002C408D" w:rsidRDefault="002C408D" w:rsidP="002C408D">
      <w:pPr>
        <w:ind w:firstLine="0"/>
        <w:rPr>
          <w:rFonts w:asciiTheme="minorBidi" w:hAnsiTheme="minorBidi"/>
          <w:b/>
          <w:bCs/>
          <w:sz w:val="20"/>
          <w:szCs w:val="20"/>
        </w:rPr>
      </w:pPr>
      <w:r w:rsidRPr="002C408D">
        <w:rPr>
          <w:rFonts w:asciiTheme="minorBidi" w:hAnsiTheme="minorBidi"/>
          <w:b/>
          <w:bCs/>
          <w:sz w:val="20"/>
          <w:szCs w:val="20"/>
        </w:rPr>
        <w:t>Experience:</w:t>
      </w: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Pr="002C408D">
        <w:rPr>
          <w:rFonts w:asciiTheme="minorBidi" w:hAnsiTheme="minorBidi"/>
          <w:sz w:val="20"/>
          <w:szCs w:val="20"/>
        </w:rPr>
        <w:t>Da</w:t>
      </w:r>
      <w:r>
        <w:rPr>
          <w:rFonts w:asciiTheme="minorBidi" w:hAnsiTheme="minorBidi"/>
          <w:sz w:val="20"/>
          <w:szCs w:val="20"/>
        </w:rPr>
        <w:t xml:space="preserve">icel Safety Systems </w:t>
      </w:r>
      <w:r w:rsidRPr="002C408D">
        <w:rPr>
          <w:rFonts w:asciiTheme="minorBidi" w:hAnsiTheme="minorBidi"/>
          <w:sz w:val="20"/>
          <w:szCs w:val="20"/>
        </w:rPr>
        <w:t>(System Design Engineer)</w:t>
      </w:r>
      <w:r>
        <w:rPr>
          <w:rFonts w:asciiTheme="minorBidi" w:hAnsiTheme="minorBidi"/>
          <w:sz w:val="20"/>
          <w:szCs w:val="20"/>
        </w:rPr>
        <w:t xml:space="preserve">      </w:t>
      </w:r>
      <w:r w:rsidRPr="002C408D">
        <w:rPr>
          <w:rFonts w:asciiTheme="minorBidi" w:hAnsiTheme="minorBidi"/>
          <w:sz w:val="20"/>
          <w:szCs w:val="20"/>
        </w:rPr>
        <w:t>2017 - Present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2C408D">
        <w:rPr>
          <w:rFonts w:asciiTheme="minorBidi" w:hAnsiTheme="minorBidi"/>
          <w:sz w:val="20"/>
          <w:szCs w:val="20"/>
        </w:rPr>
        <w:t>Prachinburi</w:t>
      </w:r>
      <w:proofErr w:type="spellEnd"/>
      <w:r w:rsidRPr="002C408D">
        <w:rPr>
          <w:rFonts w:asciiTheme="minorBidi" w:hAnsiTheme="minorBidi"/>
          <w:sz w:val="20"/>
          <w:szCs w:val="20"/>
        </w:rPr>
        <w:t>, Thailand</w:t>
      </w: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2C408D">
        <w:rPr>
          <w:rFonts w:asciiTheme="minorBidi" w:hAnsiTheme="minorBidi"/>
          <w:sz w:val="20"/>
          <w:szCs w:val="20"/>
        </w:rPr>
        <w:t>Chulabhon</w:t>
      </w:r>
      <w:proofErr w:type="spellEnd"/>
      <w:r w:rsidRPr="002C408D">
        <w:rPr>
          <w:rFonts w:asciiTheme="minorBidi" w:hAnsiTheme="minorBidi"/>
          <w:sz w:val="20"/>
          <w:szCs w:val="20"/>
        </w:rPr>
        <w:t xml:space="preserve"> Satellite Receiving Station </w:t>
      </w:r>
      <w:r>
        <w:rPr>
          <w:rFonts w:asciiTheme="minorBidi" w:hAnsiTheme="minorBidi"/>
          <w:sz w:val="20"/>
          <w:szCs w:val="20"/>
        </w:rPr>
        <w:t>(</w:t>
      </w:r>
      <w:r w:rsidRPr="002C408D">
        <w:rPr>
          <w:rFonts w:asciiTheme="minorBidi" w:hAnsiTheme="minorBidi"/>
          <w:sz w:val="20"/>
          <w:szCs w:val="20"/>
        </w:rPr>
        <w:t>Programmer)</w:t>
      </w:r>
      <w:r>
        <w:rPr>
          <w:rFonts w:asciiTheme="minorBidi" w:hAnsiTheme="minorBidi"/>
          <w:sz w:val="20"/>
          <w:szCs w:val="20"/>
        </w:rPr>
        <w:t xml:space="preserve">    </w:t>
      </w:r>
      <w:r w:rsidRPr="002C408D">
        <w:rPr>
          <w:rFonts w:asciiTheme="minorBidi" w:hAnsiTheme="minorBidi"/>
          <w:sz w:val="20"/>
          <w:szCs w:val="20"/>
        </w:rPr>
        <w:t>2013 - 2016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Pr="002C408D">
        <w:rPr>
          <w:rFonts w:asciiTheme="minorBidi" w:hAnsiTheme="minorBidi"/>
          <w:sz w:val="20"/>
          <w:szCs w:val="20"/>
        </w:rPr>
        <w:t>Bangkok, Thailand</w:t>
      </w: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proofErr w:type="spellStart"/>
      <w:r>
        <w:rPr>
          <w:rFonts w:asciiTheme="minorBidi" w:hAnsiTheme="minorBidi"/>
          <w:sz w:val="20"/>
          <w:szCs w:val="20"/>
        </w:rPr>
        <w:t>Swensens</w:t>
      </w:r>
      <w:proofErr w:type="spellEnd"/>
      <w:r>
        <w:rPr>
          <w:rFonts w:asciiTheme="minorBidi" w:hAnsiTheme="minorBidi"/>
          <w:sz w:val="20"/>
          <w:szCs w:val="20"/>
        </w:rPr>
        <w:t xml:space="preserve"> </w:t>
      </w:r>
      <w:r w:rsidRPr="002C408D">
        <w:rPr>
          <w:rFonts w:asciiTheme="minorBidi" w:hAnsiTheme="minorBidi"/>
          <w:sz w:val="20"/>
          <w:szCs w:val="20"/>
        </w:rPr>
        <w:t xml:space="preserve">(Part time)                                            </w:t>
      </w:r>
      <w:r>
        <w:rPr>
          <w:rFonts w:asciiTheme="minorBidi" w:hAnsiTheme="minorBidi"/>
          <w:sz w:val="20"/>
          <w:szCs w:val="20"/>
        </w:rPr>
        <w:t xml:space="preserve">    </w:t>
      </w:r>
      <w:r w:rsidRPr="002C408D">
        <w:rPr>
          <w:rFonts w:asciiTheme="minorBidi" w:hAnsiTheme="minorBidi"/>
          <w:sz w:val="20"/>
          <w:szCs w:val="20"/>
        </w:rPr>
        <w:t xml:space="preserve">2011 - 2013      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Pr="002C408D">
        <w:rPr>
          <w:rFonts w:asciiTheme="minorBidi" w:hAnsiTheme="minorBidi"/>
          <w:sz w:val="20"/>
          <w:szCs w:val="20"/>
        </w:rPr>
        <w:t>Bangkok, Thailand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</w:p>
    <w:p w:rsidR="002C408D" w:rsidRP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5579399</wp:posOffset>
            </wp:positionH>
            <wp:positionV relativeFrom="paragraph">
              <wp:posOffset>128186</wp:posOffset>
            </wp:positionV>
            <wp:extent cx="990600" cy="361950"/>
            <wp:effectExtent l="0" t="0" r="0" b="0"/>
            <wp:wrapNone/>
            <wp:docPr id="3" name="image2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title="Imag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>
        <w:rPr>
          <w:rFonts w:asciiTheme="minorBidi" w:hAnsiTheme="minorBidi"/>
          <w:sz w:val="20"/>
          <w:szCs w:val="20"/>
        </w:rPr>
        <w:t xml:space="preserve">   Paper lunch </w:t>
      </w:r>
      <w:r w:rsidR="002C408D" w:rsidRPr="002C408D">
        <w:rPr>
          <w:rFonts w:asciiTheme="minorBidi" w:hAnsiTheme="minorBidi"/>
          <w:sz w:val="20"/>
          <w:szCs w:val="20"/>
        </w:rPr>
        <w:t xml:space="preserve">(Part time)                                            </w:t>
      </w:r>
      <w:r w:rsidR="002C408D">
        <w:rPr>
          <w:rFonts w:asciiTheme="minorBidi" w:hAnsiTheme="minorBidi"/>
          <w:sz w:val="20"/>
          <w:szCs w:val="20"/>
        </w:rPr>
        <w:t xml:space="preserve"> </w:t>
      </w:r>
      <w:r w:rsidR="002C408D" w:rsidRPr="002C408D">
        <w:rPr>
          <w:rFonts w:asciiTheme="minorBidi" w:hAnsiTheme="minorBidi"/>
          <w:sz w:val="20"/>
          <w:szCs w:val="20"/>
        </w:rPr>
        <w:t xml:space="preserve">2011 - 2013      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r w:rsidRPr="002C408D">
        <w:rPr>
          <w:rFonts w:asciiTheme="minorBidi" w:hAnsiTheme="minorBidi"/>
          <w:sz w:val="20"/>
          <w:szCs w:val="20"/>
        </w:rPr>
        <w:t>Bangkok, Thailand</w:t>
      </w:r>
    </w:p>
    <w:p w:rsid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5408" behindDoc="0" locked="0" layoutInCell="1" allowOverlap="1" wp14:anchorId="56EF98BD" wp14:editId="40C367A5">
            <wp:simplePos x="0" y="0"/>
            <wp:positionH relativeFrom="column">
              <wp:posOffset>5590100</wp:posOffset>
            </wp:positionH>
            <wp:positionV relativeFrom="paragraph">
              <wp:posOffset>112324</wp:posOffset>
            </wp:positionV>
            <wp:extent cx="990600" cy="361950"/>
            <wp:effectExtent l="0" t="0" r="0" b="0"/>
            <wp:wrapNone/>
            <wp:docPr id="10" name="image2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title="Imag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08D" w:rsidRPr="002C408D" w:rsidRDefault="002C408D" w:rsidP="002C408D">
      <w:pPr>
        <w:ind w:firstLine="0"/>
        <w:rPr>
          <w:rFonts w:asciiTheme="minorBidi" w:hAnsiTheme="minorBidi"/>
          <w:b/>
          <w:bCs/>
          <w:sz w:val="20"/>
          <w:szCs w:val="20"/>
        </w:rPr>
      </w:pPr>
      <w:r w:rsidRPr="002C408D">
        <w:rPr>
          <w:rFonts w:asciiTheme="minorBidi" w:hAnsiTheme="minorBidi"/>
          <w:b/>
          <w:bCs/>
          <w:sz w:val="20"/>
          <w:szCs w:val="20"/>
        </w:rPr>
        <w:t>Education:</w:t>
      </w:r>
    </w:p>
    <w:p w:rsidR="002C408D" w:rsidRP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5616191</wp:posOffset>
            </wp:positionH>
            <wp:positionV relativeFrom="paragraph">
              <wp:posOffset>112306</wp:posOffset>
            </wp:positionV>
            <wp:extent cx="885825" cy="219075"/>
            <wp:effectExtent l="0" t="0" r="0" b="9525"/>
            <wp:wrapNone/>
            <wp:docPr id="9" name="image3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title="Imag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>
        <w:rPr>
          <w:rFonts w:asciiTheme="minorBidi" w:hAnsiTheme="minorBidi"/>
          <w:sz w:val="20"/>
          <w:szCs w:val="20"/>
        </w:rPr>
        <w:t xml:space="preserve">   </w:t>
      </w:r>
      <w:r w:rsidR="002C408D" w:rsidRPr="002C408D">
        <w:rPr>
          <w:rFonts w:asciiTheme="minorBidi" w:hAnsiTheme="minorBidi"/>
          <w:sz w:val="20"/>
          <w:szCs w:val="20"/>
        </w:rPr>
        <w:t>B.ENG., ELECTRICAL ENGINEERING</w:t>
      </w:r>
      <w:r w:rsidR="002C408D">
        <w:rPr>
          <w:rFonts w:asciiTheme="minorBidi" w:hAnsiTheme="minorBidi"/>
          <w:sz w:val="20"/>
          <w:szCs w:val="20"/>
        </w:rPr>
        <w:t xml:space="preserve">     </w:t>
      </w:r>
      <w:r w:rsidR="00D65307">
        <w:rPr>
          <w:rFonts w:asciiTheme="minorBidi" w:hAnsiTheme="minorBidi"/>
          <w:sz w:val="20"/>
          <w:szCs w:val="20"/>
        </w:rPr>
        <w:t xml:space="preserve">                      </w:t>
      </w:r>
      <w:r w:rsidR="00D65307" w:rsidRPr="00D65307">
        <w:rPr>
          <w:rFonts w:asciiTheme="minorBidi" w:hAnsiTheme="minorBidi"/>
          <w:sz w:val="20"/>
          <w:szCs w:val="20"/>
        </w:rPr>
        <w:t>20</w:t>
      </w:r>
      <w:r w:rsidR="00D65307">
        <w:rPr>
          <w:rFonts w:asciiTheme="minorBidi" w:hAnsiTheme="minorBidi"/>
          <w:sz w:val="20"/>
          <w:szCs w:val="20"/>
        </w:rPr>
        <w:t>10 - 2016</w:t>
      </w:r>
      <w:r w:rsidR="002C408D">
        <w:rPr>
          <w:rFonts w:asciiTheme="minorBidi" w:hAnsiTheme="minorBidi"/>
          <w:sz w:val="20"/>
          <w:szCs w:val="20"/>
        </w:rPr>
        <w:t xml:space="preserve">                             </w:t>
      </w: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2C408D">
        <w:rPr>
          <w:rFonts w:asciiTheme="minorBidi" w:hAnsiTheme="minorBidi"/>
          <w:sz w:val="20"/>
          <w:szCs w:val="20"/>
        </w:rPr>
        <w:t>Kasetsart</w:t>
      </w:r>
      <w:proofErr w:type="spellEnd"/>
      <w:r w:rsidRPr="002C408D">
        <w:rPr>
          <w:rFonts w:asciiTheme="minorBidi" w:hAnsiTheme="minorBidi"/>
          <w:sz w:val="20"/>
          <w:szCs w:val="20"/>
        </w:rPr>
        <w:t xml:space="preserve"> University, Bangkok, Thailand</w:t>
      </w:r>
    </w:p>
    <w:p w:rsidR="002C408D" w:rsidRP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7456" behindDoc="0" locked="0" layoutInCell="1" allowOverlap="1" wp14:anchorId="49E3686A" wp14:editId="342993A3">
            <wp:simplePos x="0" y="0"/>
            <wp:positionH relativeFrom="margin">
              <wp:posOffset>5617845</wp:posOffset>
            </wp:positionH>
            <wp:positionV relativeFrom="paragraph">
              <wp:posOffset>167314</wp:posOffset>
            </wp:positionV>
            <wp:extent cx="885825" cy="219075"/>
            <wp:effectExtent l="0" t="0" r="0" b="9525"/>
            <wp:wrapNone/>
            <wp:docPr id="11" name="image3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title="Imag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>
        <w:rPr>
          <w:rFonts w:asciiTheme="minorBidi" w:hAnsiTheme="minorBidi"/>
          <w:sz w:val="20"/>
          <w:szCs w:val="20"/>
        </w:rPr>
        <w:t xml:space="preserve">   </w:t>
      </w:r>
      <w:r w:rsidR="002C408D" w:rsidRPr="002C408D">
        <w:rPr>
          <w:rFonts w:asciiTheme="minorBidi" w:hAnsiTheme="minorBidi"/>
          <w:sz w:val="20"/>
          <w:szCs w:val="20"/>
        </w:rPr>
        <w:t>GPA: 2.01</w:t>
      </w:r>
    </w:p>
    <w:p w:rsidR="002C408D" w:rsidRPr="002C408D" w:rsidRDefault="002C408D" w:rsidP="002C408D">
      <w:pPr>
        <w:rPr>
          <w:rFonts w:asciiTheme="minorBidi" w:hAnsiTheme="minorBidi"/>
          <w:sz w:val="20"/>
          <w:szCs w:val="20"/>
        </w:rPr>
      </w:pPr>
    </w:p>
    <w:p w:rsidR="002C408D" w:rsidRP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9504" behindDoc="0" locked="0" layoutInCell="1" allowOverlap="1" wp14:anchorId="78F13466" wp14:editId="58742504">
            <wp:simplePos x="0" y="0"/>
            <wp:positionH relativeFrom="margin">
              <wp:posOffset>5621269</wp:posOffset>
            </wp:positionH>
            <wp:positionV relativeFrom="paragraph">
              <wp:posOffset>130583</wp:posOffset>
            </wp:positionV>
            <wp:extent cx="885825" cy="219075"/>
            <wp:effectExtent l="0" t="0" r="0" b="9525"/>
            <wp:wrapNone/>
            <wp:docPr id="12" name="image3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title="Image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>
        <w:rPr>
          <w:rFonts w:asciiTheme="minorBidi" w:hAnsiTheme="minorBidi"/>
          <w:sz w:val="20"/>
          <w:szCs w:val="20"/>
        </w:rPr>
        <w:t xml:space="preserve">   </w:t>
      </w:r>
      <w:r w:rsidR="002C408D" w:rsidRPr="002C408D">
        <w:rPr>
          <w:rFonts w:asciiTheme="minorBidi" w:hAnsiTheme="minorBidi"/>
          <w:sz w:val="20"/>
          <w:szCs w:val="20"/>
        </w:rPr>
        <w:t>HIGH SCHOOL</w:t>
      </w:r>
      <w:r w:rsidR="00D65307">
        <w:rPr>
          <w:rFonts w:asciiTheme="minorBidi" w:hAnsiTheme="minorBidi"/>
          <w:sz w:val="20"/>
          <w:szCs w:val="20"/>
        </w:rPr>
        <w:tab/>
      </w:r>
      <w:r w:rsidR="00D65307">
        <w:rPr>
          <w:rFonts w:asciiTheme="minorBidi" w:hAnsiTheme="minorBidi"/>
          <w:sz w:val="20"/>
          <w:szCs w:val="20"/>
        </w:rPr>
        <w:tab/>
      </w:r>
      <w:r w:rsidR="00D65307">
        <w:rPr>
          <w:rFonts w:asciiTheme="minorBidi" w:hAnsiTheme="minorBidi"/>
          <w:sz w:val="20"/>
          <w:szCs w:val="20"/>
        </w:rPr>
        <w:tab/>
      </w:r>
      <w:r w:rsidR="00D65307">
        <w:rPr>
          <w:rFonts w:asciiTheme="minorBidi" w:hAnsiTheme="minorBidi"/>
          <w:sz w:val="20"/>
          <w:szCs w:val="20"/>
        </w:rPr>
        <w:tab/>
        <w:t xml:space="preserve">            </w:t>
      </w:r>
      <w:r w:rsidR="00D65307" w:rsidRPr="00D65307">
        <w:rPr>
          <w:rFonts w:asciiTheme="minorBidi" w:hAnsiTheme="minorBidi"/>
          <w:sz w:val="20"/>
          <w:szCs w:val="20"/>
        </w:rPr>
        <w:t>2004 - 2010</w:t>
      </w:r>
    </w:p>
    <w:p w:rsidR="002C408D" w:rsidRP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   </w:t>
      </w:r>
      <w:proofErr w:type="spellStart"/>
      <w:r w:rsidRPr="002C408D">
        <w:rPr>
          <w:rFonts w:asciiTheme="minorBidi" w:hAnsiTheme="minorBidi"/>
          <w:sz w:val="20"/>
          <w:szCs w:val="20"/>
        </w:rPr>
        <w:t>Saithammachan</w:t>
      </w:r>
      <w:proofErr w:type="spellEnd"/>
      <w:r w:rsidRPr="002C408D">
        <w:rPr>
          <w:rFonts w:asciiTheme="minorBidi" w:hAnsiTheme="minorBidi"/>
          <w:sz w:val="20"/>
          <w:szCs w:val="20"/>
        </w:rPr>
        <w:t xml:space="preserve"> School, </w:t>
      </w:r>
      <w:proofErr w:type="spellStart"/>
      <w:r w:rsidRPr="002C408D">
        <w:rPr>
          <w:rFonts w:asciiTheme="minorBidi" w:hAnsiTheme="minorBidi"/>
          <w:sz w:val="20"/>
          <w:szCs w:val="20"/>
        </w:rPr>
        <w:t>Ratchaburi</w:t>
      </w:r>
      <w:proofErr w:type="spellEnd"/>
      <w:r w:rsidRPr="002C408D">
        <w:rPr>
          <w:rFonts w:asciiTheme="minorBidi" w:hAnsiTheme="minorBidi"/>
          <w:sz w:val="20"/>
          <w:szCs w:val="20"/>
        </w:rPr>
        <w:t>, Thailand</w:t>
      </w:r>
    </w:p>
    <w:p w:rsidR="002C408D" w:rsidRDefault="001458C6" w:rsidP="002C408D">
      <w:pPr>
        <w:ind w:firstLine="0"/>
        <w:rPr>
          <w:rFonts w:asciiTheme="minorBidi" w:hAnsiTheme="minorBidi"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5616588</wp:posOffset>
            </wp:positionH>
            <wp:positionV relativeFrom="paragraph">
              <wp:posOffset>70637</wp:posOffset>
            </wp:positionV>
            <wp:extent cx="876300" cy="314325"/>
            <wp:effectExtent l="0" t="0" r="0" b="0"/>
            <wp:wrapNone/>
            <wp:docPr id="4" name="image4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title="Image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>
        <w:rPr>
          <w:rFonts w:asciiTheme="minorBidi" w:hAnsiTheme="minorBidi"/>
          <w:sz w:val="20"/>
          <w:szCs w:val="20"/>
        </w:rPr>
        <w:t xml:space="preserve">   </w:t>
      </w:r>
      <w:r w:rsidR="002C408D" w:rsidRPr="002C408D">
        <w:rPr>
          <w:rFonts w:asciiTheme="minorBidi" w:hAnsiTheme="minorBidi"/>
          <w:sz w:val="20"/>
          <w:szCs w:val="20"/>
        </w:rPr>
        <w:t>GPA: 3.05</w:t>
      </w:r>
      <w:r w:rsidR="00D65307" w:rsidRPr="00D65307">
        <w:rPr>
          <w:noProof/>
          <w:lang w:eastAsia="en-US" w:bidi="th-TH"/>
        </w:rPr>
        <w:t xml:space="preserve"> </w:t>
      </w:r>
    </w:p>
    <w:p w:rsidR="002C408D" w:rsidRDefault="002C408D" w:rsidP="002C408D">
      <w:pPr>
        <w:rPr>
          <w:rFonts w:asciiTheme="minorBidi" w:hAnsiTheme="minorBidi"/>
          <w:sz w:val="20"/>
          <w:szCs w:val="20"/>
        </w:rPr>
      </w:pPr>
    </w:p>
    <w:p w:rsidR="002C408D" w:rsidRPr="00D65307" w:rsidRDefault="001458C6" w:rsidP="002C408D">
      <w:pPr>
        <w:ind w:firstLine="0"/>
        <w:rPr>
          <w:rFonts w:asciiTheme="minorBidi" w:hAnsiTheme="minorBidi"/>
          <w:b/>
          <w:bCs/>
          <w:sz w:val="20"/>
          <w:szCs w:val="20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71552" behindDoc="0" locked="0" layoutInCell="1" allowOverlap="1" wp14:anchorId="62C7B46F" wp14:editId="2261F119">
            <wp:simplePos x="0" y="0"/>
            <wp:positionH relativeFrom="column">
              <wp:posOffset>5596822</wp:posOffset>
            </wp:positionH>
            <wp:positionV relativeFrom="paragraph">
              <wp:posOffset>94984</wp:posOffset>
            </wp:positionV>
            <wp:extent cx="990600" cy="361950"/>
            <wp:effectExtent l="0" t="0" r="0" b="0"/>
            <wp:wrapNone/>
            <wp:docPr id="13" name="image2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title="Imag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 w:rsidRPr="00D65307">
        <w:rPr>
          <w:rFonts w:asciiTheme="minorBidi" w:hAnsiTheme="minorBidi"/>
          <w:b/>
          <w:bCs/>
          <w:sz w:val="20"/>
          <w:szCs w:val="20"/>
        </w:rPr>
        <w:t>Senior Project:</w:t>
      </w:r>
    </w:p>
    <w:p w:rsidR="002C408D" w:rsidRDefault="002C408D" w:rsidP="002C408D">
      <w:pPr>
        <w:ind w:firstLine="0"/>
        <w:rPr>
          <w:rFonts w:asciiTheme="minorBidi" w:hAnsiTheme="minorBidi"/>
          <w:sz w:val="20"/>
          <w:szCs w:val="20"/>
        </w:rPr>
      </w:pPr>
      <w:r w:rsidRPr="002C408D">
        <w:rPr>
          <w:rFonts w:asciiTheme="minorBidi" w:hAnsiTheme="minorBidi"/>
          <w:sz w:val="20"/>
          <w:szCs w:val="20"/>
        </w:rPr>
        <w:t>A Development of Web-Based Service Application for Satellite Images</w:t>
      </w:r>
    </w:p>
    <w:p w:rsidR="002C408D" w:rsidRPr="002C408D" w:rsidRDefault="001458C6" w:rsidP="002C408D">
      <w:pPr>
        <w:ind w:firstLine="0"/>
        <w:rPr>
          <w:rFonts w:asciiTheme="minorBidi" w:hAnsiTheme="minorBidi"/>
          <w:sz w:val="18"/>
          <w:szCs w:val="18"/>
        </w:rPr>
        <w:sectPr w:rsidR="002C408D" w:rsidRPr="002C408D" w:rsidSect="00A657B2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noProof/>
          <w:lang w:eastAsia="en-US" w:bidi="th-TH"/>
        </w:rPr>
        <w:drawing>
          <wp:anchor distT="0" distB="0" distL="114300" distR="114300" simplePos="0" relativeHeight="251673600" behindDoc="0" locked="0" layoutInCell="1" allowOverlap="1" wp14:anchorId="35303115" wp14:editId="14D7C5F4">
            <wp:simplePos x="0" y="0"/>
            <wp:positionH relativeFrom="column">
              <wp:posOffset>5602565</wp:posOffset>
            </wp:positionH>
            <wp:positionV relativeFrom="paragraph">
              <wp:posOffset>115123</wp:posOffset>
            </wp:positionV>
            <wp:extent cx="990600" cy="361950"/>
            <wp:effectExtent l="0" t="0" r="0" b="0"/>
            <wp:wrapNone/>
            <wp:docPr id="14" name="image2.png" title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title="Image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408D" w:rsidRPr="002C408D">
        <w:rPr>
          <w:rFonts w:asciiTheme="minorBidi" w:hAnsiTheme="minorBidi"/>
          <w:sz w:val="18"/>
          <w:szCs w:val="18"/>
        </w:rPr>
        <w:t>(Develop service user for using application satellite image processing such as calculate satellite images, download, check status)</w:t>
      </w:r>
    </w:p>
    <w:p w:rsidR="00A657B2" w:rsidRPr="002C408D" w:rsidRDefault="00A657B2" w:rsidP="00E932EF">
      <w:pPr>
        <w:rPr>
          <w:rFonts w:asciiTheme="minorBidi" w:hAnsiTheme="minorBidi"/>
          <w:sz w:val="20"/>
          <w:szCs w:val="20"/>
        </w:rPr>
        <w:sectPr w:rsidR="00A657B2" w:rsidRPr="002C408D">
          <w:headerReference w:type="default" r:id="rId12"/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965AB0" w:rsidRPr="002C408D" w:rsidRDefault="00965AB0" w:rsidP="00E932EF">
      <w:pPr>
        <w:rPr>
          <w:rFonts w:asciiTheme="minorBidi" w:hAnsiTheme="minorBidi"/>
          <w:sz w:val="20"/>
          <w:szCs w:val="20"/>
        </w:rPr>
      </w:pPr>
    </w:p>
    <w:sectPr w:rsidR="00965AB0" w:rsidRPr="002C408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C6C" w:rsidRDefault="00455C6C">
      <w:r>
        <w:separator/>
      </w:r>
    </w:p>
  </w:endnote>
  <w:endnote w:type="continuationSeparator" w:id="0">
    <w:p w:rsidR="00455C6C" w:rsidRDefault="00455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명조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C6C" w:rsidRDefault="00455C6C">
      <w:r>
        <w:separator/>
      </w:r>
    </w:p>
  </w:footnote>
  <w:footnote w:type="continuationSeparator" w:id="0">
    <w:p w:rsidR="00455C6C" w:rsidRDefault="00455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B2" w:rsidRDefault="00A657B2">
    <w:pPr>
      <w:pStyle w:val="Header"/>
    </w:pPr>
    <w:r>
      <w:rPr>
        <w:noProof/>
        <w:color w:val="93A299" w:themeColor="accent1"/>
        <w:lang w:eastAsia="en-US" w:bidi="th-T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27A1B3" wp14:editId="267331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445770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05EDFC" id="Rectangle 19" o:spid="_x0000_s1026" style="position:absolute;margin-left:0;margin-top:0;width:534.25pt;height:5.75pt;z-index:251675648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vgEgIAAIYEAAAOAAAAZHJzL2Uyb0RvYy54bWysVMtu2zAQvBfoPxC815L8iGPDcg4JUhQo&#10;2iBpP4CmlhYBvkCylv33XZK2kjRtD0V1oEhxd3ZmuNTm5qgVOYAP0pqWNpOaEjDcdtLsW/r92/2H&#10;a0pCZKZjyhpo6QkCvdm+f7cZ3BqmtreqA08QxIT14Frax+jWVRV4D5qFiXVgcFNYr1nEpd9XnWcD&#10;omtVTev6qhqs75y3HELAr3dlk24zvhDA41chAkSiWorcYh59HndprLYbtt575nrJzzTYP7DQTBos&#10;OkLdscjIDy/fQGnJvQ1WxAm3urJCSA5ZA6pp6l/UPPXMQdaC5gQ32hT+Hyz/cnjwRHZ4dpQYpvGI&#10;HtE0ZvYKSLNK/gwurDHsyT348yrgNIk9Cq/TG2WQY/b0NHoKx0g4frxaXs9XywUlHPeWs3q6SJjV&#10;c7LzIX4Eq0matNRj9ewkO3wOsYReQlKtYJXs7qVSeZHaBG6VJweGB8w4BxObc4FXkcqQAcnMFnUG&#10;NzZBFHRlkE8SWWTlWTwpSAWUeQSB9qCQaU7Mjfm2YibTsw4KkUWNz4XGhWNWnQFTtMD6I3bzN+zC&#10;8hyfUiH39ZhcFP2BWEkeM3Jla+KYrKWx/nfV1eijKPEXk4o1yaWd7U7YPOqTwYZcNfMaTznmxXyx&#10;rGeU+Jc7u1c7Ud3aciWZ4b3FG8mjz44lZGz27Nb5Yqbb9HKdqTz/PrY/AQAA//8DAFBLAwQUAAYA&#10;CAAAACEAhLRuH9kAAAAFAQAADwAAAGRycy9kb3ducmV2LnhtbEyPwU7DMBBE70j8g7VI3KjdSI2i&#10;EKdCoH5AWwQ9buMlSWuvo9htQ78elwtcVrOa1czbajk5K840ht6zhvlMgSBuvOm51fC+XT0VIEJE&#10;Nmg9k4ZvCrCs7+8qLI2/8JrOm9iKFMKhRA1djEMpZWg6chhmfiBO3pcfHca0jq00I15SuLMyUyqX&#10;DntODR0O9NpRc9ycnIZCfu4+Dm9XjPa6zVTMclqvUOvHh+nlGUSkKf4dww0/oUOdmPb+xCYIqyE9&#10;En/nzVN5sQCxT2q+AFlX8j99/QMAAP//AwBQSwECLQAUAAYACAAAACEAtoM4kv4AAADhAQAAEwAA&#10;AAAAAAAAAAAAAAAAAAAAW0NvbnRlbnRfVHlwZXNdLnhtbFBLAQItABQABgAIAAAAIQA4/SH/1gAA&#10;AJQBAAALAAAAAAAAAAAAAAAAAC8BAABfcmVscy8ucmVsc1BLAQItABQABgAIAAAAIQDDEcvgEgIA&#10;AIYEAAAOAAAAAAAAAAAAAAAAAC4CAABkcnMvZTJvRG9jLnhtbFBLAQItABQABgAIAAAAIQCEtG4f&#10;2QAAAAUBAAAPAAAAAAAAAAAAAAAAAGwEAABkcnMvZG93bnJldi54bWxQSwUGAAAAAAQABADzAAAA&#10;cgUAAAAA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en-US" w:bidi="th-TH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396E64" wp14:editId="324CAF3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171450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-43533446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A657B2" w:rsidRDefault="002C408D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657B2" w:rsidRDefault="00A657B2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96E64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8" type="#_x0000_t202" style="position:absolute;left:0;text-align:left;margin-left:0;margin-top:0;width:514.1pt;height:26.6pt;z-index:251676672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2OtQEAAFADAAAOAAAAZHJzL2Uyb0RvYy54bWysU9Fu2yAUfZ/Uf0C8NzhO07RWnGpttWlS&#10;tU7K9gEYQ4xmuAhI7OzrdyFemm1v016w4R7OPefey/phND05SB802JrOZwUl0gpotd3V9NvXD9d3&#10;lITIbct7sLKmRxnow+bq3XpwlSyhg76VniCJDdXgatrF6CrGguik4WEGTloMKvCGR9z6HWs9H5Dd&#10;9Kwsils2gG+dByFDwNPnU5BuMr9SUsRXpYKMpK8paot59Xlt0so2a17tPHedFpMM/g8qDNcWk56p&#10;nnnkZO/1X1RGCw8BVJwJMAyU0kJmD+hmXvzhZttxJ7MXLE5w5zKF/0crPh++eKLbmpaUWG6wRdt9&#10;E3XsJSlTdQYXKgRtHcLi+Agjdjk7De4FxPeAEHaBOV0IiE7VGJU36Ys+CV7EBhzPRZdjJAIPb5fl&#10;fbHCkMDYYrG6K3NX2Ntt50P8KMGQ9FNTj03NCvjhJcSUn1e/IJOYU/4kK47NOLlooD2iCRxWJOnA&#10;/6Ck/2Sxlvfzm2KJs5E3N8tVsaDEX0aa3yKxf4I8TcmZxcl8v4+gdFaSUp7yTEqwbVngNGJpLi73&#10;GfX2EDY/AQAA//8DAFBLAwQUAAYACAAAACEAJgoNJtwAAAAFAQAADwAAAGRycy9kb3ducmV2Lnht&#10;bEyPQUvDQBCF70L/wzKCN7txS6XGTEopiOKtaRC8bbNjEs3Oxuy2Tf+9217qZeDxHu99ky1H24kD&#10;Db51jPAwTUAQV860XCOU25f7BQgfNBvdOSaEE3lY5pObTKfGHXlDhyLUIpawTzVCE0KfSumrhqz2&#10;U9cTR+/LDVaHKIdamkEfY7ntpEqSR2l1y3Gh0T2tG6p+ir1FeH2bvX+Mp++V2ha2/LWfT5uyD4h3&#10;t+PqGUSgMVzDcMaP6JBHpp3bs/GiQ4iPhMs9e4laKBA7hPlMgcwz+Z8+/wMAAP//AwBQSwECLQAU&#10;AAYACAAAACEAtoM4kv4AAADhAQAAEwAAAAAAAAAAAAAAAAAAAAAAW0NvbnRlbnRfVHlwZXNdLnht&#10;bFBLAQItABQABgAIAAAAIQA4/SH/1gAAAJQBAAALAAAAAAAAAAAAAAAAAC8BAABfcmVscy8ucmVs&#10;c1BLAQItABQABgAIAAAAIQBfeE2OtQEAAFADAAAOAAAAAAAAAAAAAAAAAC4CAABkcnMvZTJvRG9j&#10;LnhtbFBLAQItABQABgAIAAAAIQAmCg0m3AAAAAUBAAAPAAAAAAAAAAAAAAAAAA8EAABkcnMvZG93&#10;bnJldi54bWxQSwUGAAAAAAQABADzAAAAGAUAAAAA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-43533446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:rsidR="00A657B2" w:rsidRDefault="002C408D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sdtContent>
                  </w:sdt>
                  <w:p w:rsidR="00A657B2" w:rsidRDefault="00A657B2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AB0" w:rsidRDefault="002E64F2">
    <w:pPr>
      <w:pStyle w:val="Header"/>
    </w:pPr>
    <w:r>
      <w:rPr>
        <w:noProof/>
        <w:color w:val="93A299" w:themeColor="accent1"/>
        <w:lang w:eastAsia="en-US" w:bidi="th-T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editId="2FF3A7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65000</wp14:pctPosVOffset>
                  </wp:positionV>
                </mc:Choice>
                <mc:Fallback>
                  <wp:positionV relativeFrom="page">
                    <wp:posOffset>445770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28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D306FC" id="Rectangle 19" o:spid="_x0000_s1026" style="position:absolute;margin-left:0;margin-top:0;width:534.25pt;height:5.75pt;z-index:251672576;visibility:visible;mso-wrap-style:square;mso-width-percent:1060;mso-height-percent:0;mso-top-percent:6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6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btEwIAAIcEAAAOAAAAZHJzL2Uyb0RvYy54bWysVMtu2zAQvBfoPxC815L8iGPDcg4JUhQo&#10;2iBpP4CmlhYBvkCylv33XZK2kjRtD0V1oEhxd3ZmuNTm5qgVOYAP0pqWNpOaEjDcdtLsW/r92/2H&#10;a0pCZKZjyhpo6QkCvdm+f7cZ3BqmtreqA08QxIT14Frax+jWVRV4D5qFiXVgcFNYr1nEpd9XnWcD&#10;omtVTev6qhqs75y3HELAr3dlk24zvhDA41chAkSiWorcYh59HndprLYbtt575nrJzzTYP7DQTBos&#10;OkLdscjIDy/fQGnJvQ1WxAm3urJCSA5ZA6pp6l/UPPXMQdaC5gQ32hT+Hyz/cnjwRHYtneJJGabx&#10;jB7RNWb2CkizSgYNLqwx7sk9+PMq4DSpPQqv0xt1kGM29TSaCsdIOH68Wl7PV8sFJRz3lrN6ukiY&#10;1XOy8yF+BKtJmrTUY/VsJTt8DrGEXkJSrWCV7O6lUnmR+gRulScHhifMOAcTm3OBV5HKkAHJzBZ1&#10;Bjc2QRR0ZZBPEllk5Vk8KUgFlHkEgf6gkGlOzJ35tmIm07MOCpFFjc+FxoVjVp0BU7TA+iN28zfs&#10;wvIcn1IhN/aYXBT9gVhJHjNyZWvimKylsf531dXooyjxF5OKNcmlne1O2D3qk8GOXDXzGk855sV8&#10;saxnlPiXO7tXO1Hd2nInmeG9xSvJo8+OJWTs9uzW+Wam6/Rynak8/z+2PwEAAP//AwBQSwMEFAAG&#10;AAgAAAAhAIS0bh/ZAAAABQEAAA8AAABkcnMvZG93bnJldi54bWxMj8FOwzAQRO9I/IO1SNyo3UiN&#10;ohCnQqB+QFsEPW7jJUlrr6PYbUO/HpcLXFazmtXM22o5OSvONIbes4b5TIEgbrzpudXwvl09FSBC&#10;RDZoPZOGbwqwrO/vKiyNv/CazpvYihTCoUQNXYxDKWVoOnIYZn4gTt6XHx3GtI6tNCNeUrizMlMq&#10;lw57Tg0dDvTaUXPcnJyGQn7uPg5vV4z2us1UzHJar1Drx4fp5RlEpCn+HcMNP6FDnZj2/sQmCKsh&#10;PRJ/581TebEAsU9qvgBZV/I/ff0DAAD//wMAUEsBAi0AFAAGAAgAAAAhALaDOJL+AAAA4QEAABMA&#10;AAAAAAAAAAAAAAAAAAAAAFtDb250ZW50X1R5cGVzXS54bWxQSwECLQAUAAYACAAAACEAOP0h/9YA&#10;AACUAQAACwAAAAAAAAAAAAAAAAAvAQAAX3JlbHMvLnJlbHNQSwECLQAUAAYACAAAACEAH4jW7RMC&#10;AACHBAAADgAAAAAAAAAAAAAAAAAuAgAAZHJzL2Uyb0RvYy54bWxQSwECLQAUAAYACAAAACEAhLRu&#10;H9kAAAAFAQAADwAAAAAAAAAAAAAAAABtBAAAZHJzL2Rvd25yZXYueG1sUEsFBgAAAAAEAAQA8wAA&#10;AHMFAAAAAA==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en-US" w:bidi="th-T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editId="35BBA2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25000</wp14:pctPosVOffset>
                  </wp:positionV>
                </mc:Choice>
                <mc:Fallback>
                  <wp:positionV relativeFrom="page">
                    <wp:posOffset>171450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9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rPr>
                              <w:rFonts w:ascii="Century Gothic" w:eastAsia="+mn-ea" w:hAnsi="Century Gothic" w:cs="+mn-cs"/>
                              <w:caps/>
                              <w:color w:val="BEC7C1" w:themeColor="accent1" w:themeTint="99"/>
                              <w:spacing w:val="60"/>
                              <w:kern w:val="24"/>
                              <w:sz w:val="18"/>
                              <w:szCs w:val="18"/>
                            </w:rPr>
                            <w:id w:val="7210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65AB0" w:rsidRDefault="002C408D">
                              <w:pPr>
                                <w:jc w:val="center"/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eastAsia="+mn-ea" w:hAnsi="Century Gothic" w:cs="+mn-cs"/>
                                  <w:caps/>
                                  <w:color w:val="BEC7C1" w:themeColor="accent1" w:themeTint="99"/>
                                  <w:spacing w:val="60"/>
                                  <w:kern w:val="24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65AB0" w:rsidRDefault="00965AB0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0;width:514.1pt;height:26.6pt;z-index:251673600;visibility:visible;mso-wrap-style:square;mso-width-percent:1020;mso-height-percent:0;mso-top-percent:2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2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1JuQEAAFgDAAAOAAAAZHJzL2Uyb0RvYy54bWysU9Fu2yAUfZ/Uf0C8NzhO0zRWnGpbtapS&#10;tU1K9wEYQ4xmuAhI7OzrdyFpmm5v016w4R7OPefey+p+ND3ZSx802JpOJwUl0gpotd3W9MfLl+s7&#10;SkLktuU9WFnTgwz0fn31YTW4SpbQQd9KT5DEhmpwNe1idBVjQXTS8DABJy0GFXjDI279lrWeD8hu&#10;elYWxS0bwLfOg5Ah4OnDMUjXmV8pKeI3pYKMpK8paot59Xlt0srWK15tPXedFicZ/B9UGK4tJj1T&#10;PfDIyc7rv6iMFh4CqDgRYBgopYXMHtDNtPjDzabjTmYvWJzgzmUK/49WfN1/90S3NS2XlFhusEeb&#10;XRN17CUpU3kGFypEbRzi4vgJRmxzthrcM4ifASHsAnO8EBCdyjEqb9IXjRK8iB04nKsux0gEHt7O&#10;y2WxwJDA2Gy2uCtzW9jbbedDfJRgSPqpqceuZgV8/xxiys+rV8hJzDF/khXHZsz+pq9mGmgP6AWH&#10;Frk68L8o6Z8s1nQ5vSnmOCN5czNfFDNK/GWkeReJ/WfIU5UMWpzQj7sISmdBKfMxz0kQti/rPI1a&#10;mo/LfUa9PYj1bwAAAP//AwBQSwMEFAAGAAgAAAAhACYKDSbcAAAABQEAAA8AAABkcnMvZG93bnJl&#10;di54bWxMj0FLw0AQhe9C/8Mygje7cUulxkxKKYjirWkQvG2zYxLNzsbstk3/vdte6mXg8R7vfZMt&#10;R9uJAw2+dYzwME1AEFfOtFwjlNuX+wUIHzQb3TkmhBN5WOaTm0ynxh15Q4ci1CKWsE81QhNCn0rp&#10;q4as9lPXE0fvyw1WhyiHWppBH2O57aRKkkdpdctxodE9rRuqfoq9RXh9m71/jKfvldoWtvy1n0+b&#10;sg+Id7fj6hlEoDFcw3DGj+iQR6ad27PxokOIj4TLPXuJWigQO4T5TIHMM/mfPv8DAAD//wMAUEsB&#10;Ai0AFAAGAAgAAAAhALaDOJL+AAAA4QEAABMAAAAAAAAAAAAAAAAAAAAAAFtDb250ZW50X1R5cGVz&#10;XS54bWxQSwECLQAUAAYACAAAACEAOP0h/9YAAACUAQAACwAAAAAAAAAAAAAAAAAvAQAAX3JlbHMv&#10;LnJlbHNQSwECLQAUAAYACAAAACEAbeFdSbkBAABYAwAADgAAAAAAAAAAAAAAAAAuAgAAZHJzL2Uy&#10;b0RvYy54bWxQSwECLQAUAAYACAAAACEAJgoNJtwAAAAFAQAADwAAAAAAAAAAAAAAAAATBAAAZHJz&#10;L2Rvd25yZXYueG1sUEsFBgAAAAAEAAQA8wAAABwFAAAAAA==&#10;" filled="f" stroked="f">
              <v:path arrowok="t"/>
              <v:textbox inset="2.53903mm,1.2695mm,2.53903mm,1.2695mm">
                <w:txbxContent>
                  <w:sdt>
                    <w:sdtPr>
                      <w:rPr>
                        <w:rFonts w:ascii="Century Gothic" w:eastAsia="+mn-ea" w:hAnsi="Century Gothic" w:cs="+mn-cs"/>
                        <w:caps/>
                        <w:color w:val="BEC7C1" w:themeColor="accent1" w:themeTint="99"/>
                        <w:spacing w:val="60"/>
                        <w:kern w:val="24"/>
                        <w:sz w:val="18"/>
                        <w:szCs w:val="18"/>
                      </w:rPr>
                      <w:id w:val="721061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>
                      <w:rPr>
                        <w:color w:val="BEC7C1" w:themeColor="accent1" w:themeTint="99"/>
                      </w:rPr>
                    </w:sdtEndPr>
                    <w:sdtContent>
                      <w:p w:rsidR="00965AB0" w:rsidRDefault="002C408D">
                        <w:pPr>
                          <w:jc w:val="center"/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eastAsia="+mn-ea" w:hAnsi="Century Gothic" w:cs="+mn-cs"/>
                            <w:caps/>
                            <w:color w:val="BEC7C1" w:themeColor="accent1" w:themeTint="99"/>
                            <w:spacing w:val="60"/>
                            <w:kern w:val="24"/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sdtContent>
                  </w:sdt>
                  <w:p w:rsidR="00965AB0" w:rsidRDefault="00965AB0"/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AB0" w:rsidRDefault="002E64F2">
    <w:pPr>
      <w:pStyle w:val="Header"/>
    </w:pP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69A5D8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75000</wp14:pctPosVOffset>
                  </wp:positionV>
                </mc:Choice>
                <mc:Fallback>
                  <wp:positionV relativeFrom="page">
                    <wp:posOffset>514350</wp:posOffset>
                  </wp:positionV>
                </mc:Fallback>
              </mc:AlternateContent>
              <wp:extent cx="6784975" cy="7302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75" cy="730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84D6F0" id="Rectangle 19" o:spid="_x0000_s1026" style="position:absolute;margin-left:0;margin-top:0;width:534.25pt;height:5.75pt;z-index:251664384;visibility:visible;mso-wrap-style:square;mso-width-percent:1060;mso-height-percent:0;mso-top-percent:750;mso-wrap-distance-left:9pt;mso-wrap-distance-top:0;mso-wrap-distance-right:9pt;mso-wrap-distance-bottom:0;mso-position-horizontal:center;mso-position-horizontal-relative:margin;mso-position-vertical-relative:top-margin-area;mso-width-percent:1060;mso-height-percent:0;mso-top-percent:7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rhnEgIAAIcEAAAOAAAAZHJzL2Uyb0RvYy54bWysVMtu2zAQvBfoPxC815L8iGPDcg4JUhQo&#10;2iBpP4CmlhYBvkCylv33XZK2kjRtD0V9oPnYnZ0ZLrW5OWpFDuCDtKalzaSmBAy3nTT7ln7/dv/h&#10;mpIQmemYsgZaeoJAb7bv320Gt4ap7a3qwBMEMWE9uJb2Mbp1VQXeg2ZhYh0YPBTWaxZx6fdV59mA&#10;6FpV07q+qgbrO+cthxBw964c0m3GFwJ4/CpEgEhUS5FbzKPP4y6N1XbD1nvPXC/5mQb7BxaaSYNF&#10;R6g7Fhn54eUbKC25t8GKOOFWV1YIySFrQDVN/Yuap545yFrQnOBGm8L/g+VfDg+eyA7vbkWJYRrv&#10;6BFdY2avgOAeGjS4sMa4J/fgz6uA06T2KLxO/6iDHLOpp9FUOEbCcfNqeT1fLReUcDxbzurpImFW&#10;z8nOh/gRrCZp0lKP1bOV7PA5xBJ6CUm1glWyu5dK5UXqE7hVnhwY3jDjHExszgVeRSpDBiQzW9QZ&#10;3NgEUdCVQT5JZJGVZ/GkIBVQ5hEE+oNCpjkxd+bbiplMzzooRBY1/i40Lhyz6gyYogXWH7Gbv2EX&#10;luf4lAq5scfkougPxErymJErWxPHZC2N9b+rrkYfRYm/mFSsSS7tbHfC7lGfDHbkqpnXeMsxL+aL&#10;ZT2jxL882b06ierWljfJDO8tPkkefXYsIWO3Z7fOLzM9p5frTOX5+7H9CQAA//8DAFBLAwQUAAYA&#10;CAAAACEAXWSd6NwAAAAFAQAADwAAAGRycy9kb3ducmV2LnhtbEyPzW7CMBCE75V4B2uReitOUJPS&#10;NA6iSJyqSkB/zpt4m0SN1yE2kL59DZf2sprVrGa+zZej6cSJBtdaVhDPIhDEldUt1wre3zZ3CxDO&#10;I2vsLJOCH3KwLCY3OWbannlHp72vRQhhl6GCxvs+k9JVDRl0M9sTB+/LDgZ9WIda6gHPIdx0ch5F&#10;qTTYcmhosKd1Q9X3/mgUOErWj+l2e797fo0Ph8/Ny4d9KJW6nY6rJxCeRv93DBf8gA5FYCrtkbUT&#10;nYLwiL/OixeliwREGVScgCxy+Z+++AUAAP//AwBQSwECLQAUAAYACAAAACEAtoM4kv4AAADhAQAA&#10;EwAAAAAAAAAAAAAAAAAAAAAAW0NvbnRlbnRfVHlwZXNdLnhtbFBLAQItABQABgAIAAAAIQA4/SH/&#10;1gAAAJQBAAALAAAAAAAAAAAAAAAAAC8BAABfcmVscy8ucmVsc1BLAQItABQABgAIAAAAIQDVUrhn&#10;EgIAAIcEAAAOAAAAAAAAAAAAAAAAAC4CAABkcnMvZTJvRG9jLnhtbFBLAQItABQABgAIAAAAIQBd&#10;ZJ3o3AAAAAUBAAAPAAAAAAAAAAAAAAAAAGwEAABkcnMvZG93bnJldi54bWxQSwUGAAAAAAQABADz&#10;AAAAdQUAAAAA&#10;" fillcolor="#93a299 [3204]" stroked="f" strokeweight=".5pt">
              <v:textbox inset="2.53903mm,1.2695mm,2.53903mm,1.2695mm"/>
              <w10:wrap anchorx="margin" anchory="margin"/>
            </v:rect>
          </w:pict>
        </mc:Fallback>
      </mc:AlternateContent>
    </w: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1A66E87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45000</wp14:pctPosVOffset>
                  </wp:positionV>
                </mc:Choice>
                <mc:Fallback>
                  <wp:positionV relativeFrom="page">
                    <wp:posOffset>308610</wp:posOffset>
                  </wp:positionV>
                </mc:Fallback>
              </mc:AlternateContent>
              <wp:extent cx="6529070" cy="337820"/>
              <wp:effectExtent l="0" t="0" r="0" b="0"/>
              <wp:wrapNone/>
              <wp:docPr id="2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9070" cy="337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sdt>
                          <w:sdtPr>
                            <w:id w:val="-2097628961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965AB0" w:rsidRDefault="002C408D">
                              <w:p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:rsidR="00965AB0" w:rsidRDefault="00965AB0"/>
                      </w:txbxContent>
                    </wps:txbx>
                    <wps:bodyPr vert="horz" lIns="91405" tIns="45703" rIns="91405" bIns="45703" rtlCol="0">
                      <a:normAutofit/>
                    </wps:bodyPr>
                  </wps:wsp>
                </a:graphicData>
              </a:graphic>
              <wp14:sizeRelH relativeFrom="margin">
                <wp14:pctWidth>102000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0;width:514.1pt;height:26.6pt;z-index:251665408;visibility:visible;mso-wrap-style:square;mso-width-percent:1020;mso-height-percent:0;mso-top-percent:450;mso-wrap-distance-left:9pt;mso-wrap-distance-top:0;mso-wrap-distance-right:9pt;mso-wrap-distance-bottom:0;mso-position-horizontal:center;mso-position-horizontal-relative:margin;mso-position-vertical-relative:top-margin-area;mso-width-percent:1020;mso-height-percent:0;mso-top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RntQEAAFgDAAAOAAAAZHJzL2Uyb0RvYy54bWysU8GO0zAQvSPxD5bvNGm63e5WTVfACoS0&#10;AqTCBziO3VjEHsvjNilfz9jpdgvcEBcn9jy/eW9mvHkYbc+OKqABV/P5rORMOQmtcfuaf//24c0d&#10;ZxiFa0UPTtX8pJA/bF+/2gx+rSrooG9VYETicD34mncx+nVRoOyUFTgDrxwFNQQrIm3DvmiDGIjd&#10;9kVVlrfFAKH1AaRCpNPHKci3mV9rJeMXrVFF1tectMW8hrw2aS22G7HeB+E7I88yxD+osMI4Snqh&#10;ehRRsEMwf1FZIwMg6DiTYAvQ2kiVPZCbefmHm10nvMpeqDjoL2XC/0crPx+/BmbamldUHics9Wh3&#10;aKKJvWJVKs/gcU2onSdcHN/BSG3OVtE/gfyBBCmuMNMFJHQqx6iDTV8yyugipThdqq7GyCQd3i6r&#10;+3JFIUmxxWJ1R0oS6cttHzB+VGBZ+ql5oK5mBeL4hHGCPkPOYqb8SVYcm3Hy92ymgfZEXmhoiauD&#10;8JOz/pOjmt7Pb8olzUje3CxX5YKzcB1pfovE/j3kqUoGHU3o20MEbbKglHnKcxZE7cuWzqOW5uN6&#10;n1EvD2L7CwAA//8DAFBLAwQUAAYACAAAACEA9J+DtNoAAAAFAQAADwAAAGRycy9kb3ducmV2Lnht&#10;bEyP0WrDMAxF3wf9B6PC3lanGRsli1PSQRkbFJZ2H6DGWhIWy8F20/Tv5+5lfRGIezk6yteT6cVI&#10;zneWFSwXCQji2uqOGwVfh+3DCoQPyBp7y6TgQh7Wxewux0zbM1c07kMjIoR9hgraEIZMSl+3ZNAv&#10;7EAcs2/rDIa4ukZqh+cIN71Mk+RZGuw4XmhxoNeW6p/9yUTK22VwO5Ilf+4272N5+Ki2FSp1P5/K&#10;FxCBpvBfhqt+VIciOh3tibUXvYL4SPib1yxJVymIo4KnxxRkkctb++IXAAD//wMAUEsBAi0AFAAG&#10;AAgAAAAhALaDOJL+AAAA4QEAABMAAAAAAAAAAAAAAAAAAAAAAFtDb250ZW50X1R5cGVzXS54bWxQ&#10;SwECLQAUAAYACAAAACEAOP0h/9YAAACUAQAACwAAAAAAAAAAAAAAAAAvAQAAX3JlbHMvLnJlbHNQ&#10;SwECLQAUAAYACAAAACEAikP0Z7UBAABYAwAADgAAAAAAAAAAAAAAAAAuAgAAZHJzL2Uyb0RvYy54&#10;bWxQSwECLQAUAAYACAAAACEA9J+DtNoAAAAFAQAADwAAAAAAAAAAAAAAAAAPBAAAZHJzL2Rvd25y&#10;ZXYueG1sUEsFBgAAAAAEAAQA8wAAABYFAAAAAA==&#10;" filled="f" stroked="f">
              <v:path arrowok="t"/>
              <v:textbox inset="2.53903mm,1.2695mm,2.53903mm,1.2695mm">
                <w:txbxContent>
                  <w:sdt>
                    <w:sdtPr>
                      <w:id w:val="-2097628961"/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965AB0" w:rsidRDefault="002C408D">
                        <w:pPr>
                          <w:jc w:val="center"/>
                        </w:pPr>
                        <w:r>
                          <w:t xml:space="preserve">     </w:t>
                        </w:r>
                      </w:p>
                    </w:sdtContent>
                  </w:sdt>
                  <w:p w:rsidR="00965AB0" w:rsidRDefault="00965AB0"/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F"/>
    <w:rsid w:val="000805F3"/>
    <w:rsid w:val="001458C6"/>
    <w:rsid w:val="002C408D"/>
    <w:rsid w:val="002E64F2"/>
    <w:rsid w:val="00455C6C"/>
    <w:rsid w:val="004A05F6"/>
    <w:rsid w:val="00965AB0"/>
    <w:rsid w:val="00A36E02"/>
    <w:rsid w:val="00A657B2"/>
    <w:rsid w:val="00B04B36"/>
    <w:rsid w:val="00C916EE"/>
    <w:rsid w:val="00D65307"/>
    <w:rsid w:val="00E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931E3-AD14-486A-879C-E23D00C1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24" w:lineRule="auto"/>
      <w:ind w:firstLine="288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firstLine="288"/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ind w:firstLine="0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torySubtitle">
    <w:name w:val="Story Subtitle"/>
    <w:basedOn w:val="Normal"/>
    <w:next w:val="Normal"/>
    <w:qFormat/>
    <w:pPr>
      <w:ind w:firstLine="0"/>
    </w:pPr>
    <w:rPr>
      <w:rFonts w:eastAsiaTheme="minorEastAsia"/>
      <w:color w:val="93A299" w:themeColor="accent1"/>
      <w:kern w:val="2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5307"/>
    <w:rPr>
      <w:color w:val="CCCC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Apothecary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ApothecaryNewsletter.dotx</Template>
  <TotalTime>177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สุรศักดิ์ ธีรทองดี / Surasak Threerathongdee(Mai)</dc:creator>
  <cp:lastModifiedBy>Surasak Threerathongdee(Mai)/ธีรทองดี สุรศักดิ์</cp:lastModifiedBy>
  <cp:revision>6</cp:revision>
  <cp:lastPrinted>2018-11-22T07:41:00Z</cp:lastPrinted>
  <dcterms:created xsi:type="dcterms:W3CDTF">2018-11-22T04:01:00Z</dcterms:created>
  <dcterms:modified xsi:type="dcterms:W3CDTF">2018-11-22T08:23:00Z</dcterms:modified>
</cp:coreProperties>
</file>